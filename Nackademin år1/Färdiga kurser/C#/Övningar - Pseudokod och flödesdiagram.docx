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7C292D" w14:textId="77777777" w:rsidR="007B06F0" w:rsidRDefault="008A1AFD" w:rsidP="00F5675F">
      <w:pPr>
        <w:rPr>
          <w:b/>
          <w:sz w:val="36"/>
          <w:szCs w:val="36"/>
        </w:rPr>
      </w:pPr>
      <w:r>
        <w:rPr>
          <w:b/>
          <w:sz w:val="36"/>
          <w:szCs w:val="36"/>
        </w:rPr>
        <w:t xml:space="preserve">Övningar- </w:t>
      </w:r>
      <w:proofErr w:type="spellStart"/>
      <w:r>
        <w:rPr>
          <w:b/>
          <w:sz w:val="36"/>
          <w:szCs w:val="36"/>
        </w:rPr>
        <w:t>Pseudokod</w:t>
      </w:r>
      <w:proofErr w:type="spellEnd"/>
      <w:r>
        <w:rPr>
          <w:b/>
          <w:sz w:val="36"/>
          <w:szCs w:val="36"/>
        </w:rPr>
        <w:t xml:space="preserve"> och flödesdiagram</w:t>
      </w:r>
    </w:p>
    <w:p w14:paraId="518CED09" w14:textId="77777777" w:rsidR="00C22D35" w:rsidRDefault="00C22D35" w:rsidP="00F5675F">
      <w:pPr>
        <w:rPr>
          <w:sz w:val="24"/>
          <w:szCs w:val="24"/>
        </w:rPr>
      </w:pPr>
    </w:p>
    <w:p w14:paraId="6144673B" w14:textId="5FC114F3" w:rsidR="003710F7" w:rsidRPr="00C21443" w:rsidRDefault="003710F7" w:rsidP="00F5675F">
      <w:pPr>
        <w:rPr>
          <w:sz w:val="24"/>
          <w:szCs w:val="24"/>
        </w:rPr>
      </w:pPr>
      <w:r w:rsidRPr="00C21443">
        <w:rPr>
          <w:sz w:val="24"/>
          <w:szCs w:val="24"/>
        </w:rPr>
        <w:t xml:space="preserve">Övningarna </w:t>
      </w:r>
      <w:r w:rsidR="004B3DA0" w:rsidRPr="00C21443">
        <w:rPr>
          <w:sz w:val="24"/>
          <w:szCs w:val="24"/>
        </w:rPr>
        <w:t xml:space="preserve">handlar om att träna på att </w:t>
      </w:r>
      <w:r w:rsidR="002108B4" w:rsidRPr="00C21443">
        <w:rPr>
          <w:sz w:val="24"/>
          <w:szCs w:val="24"/>
        </w:rPr>
        <w:t>tänka programmering och beskriva algoritmer</w:t>
      </w:r>
      <w:r w:rsidRPr="00C21443">
        <w:rPr>
          <w:sz w:val="24"/>
          <w:szCs w:val="24"/>
        </w:rPr>
        <w:t>.</w:t>
      </w:r>
      <w:r w:rsidR="002108B4" w:rsidRPr="00C21443">
        <w:rPr>
          <w:sz w:val="24"/>
          <w:szCs w:val="24"/>
        </w:rPr>
        <w:t xml:space="preserve"> Det finns många övningar och det viktiga är inte att du gör alla övningar utan att du tränar </w:t>
      </w:r>
      <w:r w:rsidR="007F4BD4">
        <w:rPr>
          <w:sz w:val="24"/>
          <w:szCs w:val="24"/>
        </w:rPr>
        <w:t xml:space="preserve">dig </w:t>
      </w:r>
      <w:r w:rsidR="002108B4" w:rsidRPr="00C21443">
        <w:rPr>
          <w:sz w:val="24"/>
          <w:szCs w:val="24"/>
        </w:rPr>
        <w:t xml:space="preserve">på att tänka programmering och </w:t>
      </w:r>
      <w:r w:rsidR="00F772A4" w:rsidRPr="00C21443">
        <w:rPr>
          <w:sz w:val="24"/>
          <w:szCs w:val="24"/>
        </w:rPr>
        <w:t xml:space="preserve">bryta ned </w:t>
      </w:r>
      <w:r w:rsidR="00EF25AA">
        <w:rPr>
          <w:sz w:val="24"/>
          <w:szCs w:val="24"/>
        </w:rPr>
        <w:t>ett problem</w:t>
      </w:r>
      <w:r w:rsidR="00F772A4" w:rsidRPr="00C21443">
        <w:rPr>
          <w:sz w:val="24"/>
          <w:szCs w:val="24"/>
        </w:rPr>
        <w:t xml:space="preserve"> </w:t>
      </w:r>
      <w:r w:rsidR="00081C9E">
        <w:rPr>
          <w:sz w:val="24"/>
          <w:szCs w:val="24"/>
        </w:rPr>
        <w:t>till</w:t>
      </w:r>
      <w:r w:rsidR="00F772A4" w:rsidRPr="00C21443">
        <w:rPr>
          <w:sz w:val="24"/>
          <w:szCs w:val="24"/>
        </w:rPr>
        <w:t xml:space="preserve"> olika steg i en algoritm. Alla övningar kan beskrivas med </w:t>
      </w:r>
      <w:proofErr w:type="spellStart"/>
      <w:r w:rsidR="00F772A4" w:rsidRPr="00C21443">
        <w:rPr>
          <w:sz w:val="24"/>
          <w:szCs w:val="24"/>
        </w:rPr>
        <w:t>pseudokod</w:t>
      </w:r>
      <w:proofErr w:type="spellEnd"/>
      <w:r w:rsidR="00F772A4" w:rsidRPr="00C21443">
        <w:rPr>
          <w:sz w:val="24"/>
          <w:szCs w:val="24"/>
        </w:rPr>
        <w:t xml:space="preserve"> och flödesdiagram.</w:t>
      </w:r>
    </w:p>
    <w:p w14:paraId="18393201" w14:textId="77777777" w:rsidR="00954725" w:rsidRPr="00C21443" w:rsidRDefault="00954725" w:rsidP="00954725">
      <w:pPr>
        <w:pStyle w:val="Liststycke"/>
        <w:rPr>
          <w:sz w:val="24"/>
          <w:szCs w:val="24"/>
        </w:rPr>
      </w:pPr>
    </w:p>
    <w:p w14:paraId="58B5C8A1" w14:textId="698E7582" w:rsidR="00407AA5" w:rsidRPr="004D56B2" w:rsidRDefault="004D56B2" w:rsidP="00326B55">
      <w:pPr>
        <w:pStyle w:val="Liststycke"/>
        <w:numPr>
          <w:ilvl w:val="0"/>
          <w:numId w:val="5"/>
        </w:numPr>
        <w:rPr>
          <w:sz w:val="24"/>
          <w:szCs w:val="24"/>
        </w:rPr>
      </w:pPr>
      <w:r>
        <w:rPr>
          <w:sz w:val="24"/>
          <w:szCs w:val="24"/>
        </w:rPr>
        <w:t>Skapa en algoritm som tar emot</w:t>
      </w:r>
      <w:r w:rsidR="00407AA5" w:rsidRPr="004D56B2">
        <w:rPr>
          <w:sz w:val="24"/>
          <w:szCs w:val="24"/>
        </w:rPr>
        <w:t xml:space="preserve"> namnet på ett land. Om det är Sverige, Danmark, eller Norge skall </w:t>
      </w:r>
      <w:r>
        <w:rPr>
          <w:sz w:val="24"/>
          <w:szCs w:val="24"/>
        </w:rPr>
        <w:t>ett meddelande visas som säger ”</w:t>
      </w:r>
      <w:r w:rsidR="00407AA5" w:rsidRPr="004D56B2">
        <w:rPr>
          <w:sz w:val="24"/>
          <w:szCs w:val="24"/>
        </w:rPr>
        <w:t>Du bor i Skandinavien</w:t>
      </w:r>
      <w:r>
        <w:rPr>
          <w:sz w:val="24"/>
          <w:szCs w:val="24"/>
        </w:rPr>
        <w:t>”</w:t>
      </w:r>
      <w:r w:rsidR="00407AA5" w:rsidRPr="004D56B2">
        <w:rPr>
          <w:sz w:val="24"/>
          <w:szCs w:val="24"/>
        </w:rPr>
        <w:t xml:space="preserve">. Om inte </w:t>
      </w:r>
      <w:r w:rsidRPr="004D56B2">
        <w:rPr>
          <w:sz w:val="24"/>
          <w:szCs w:val="24"/>
        </w:rPr>
        <w:t xml:space="preserve">skall </w:t>
      </w:r>
      <w:r>
        <w:rPr>
          <w:sz w:val="24"/>
          <w:szCs w:val="24"/>
        </w:rPr>
        <w:t xml:space="preserve">ett meddelande visas som säger ”Du </w:t>
      </w:r>
      <w:r w:rsidR="00407AA5" w:rsidRPr="004D56B2">
        <w:rPr>
          <w:sz w:val="24"/>
          <w:szCs w:val="24"/>
        </w:rPr>
        <w:t xml:space="preserve">bor </w:t>
      </w:r>
      <w:r>
        <w:rPr>
          <w:sz w:val="24"/>
          <w:szCs w:val="24"/>
        </w:rPr>
        <w:t xml:space="preserve">inte i </w:t>
      </w:r>
      <w:r w:rsidR="00407AA5" w:rsidRPr="004D56B2">
        <w:rPr>
          <w:sz w:val="24"/>
          <w:szCs w:val="24"/>
        </w:rPr>
        <w:t>Skandinavien</w:t>
      </w:r>
      <w:r>
        <w:rPr>
          <w:sz w:val="24"/>
          <w:szCs w:val="24"/>
        </w:rPr>
        <w:t>”</w:t>
      </w:r>
      <w:r w:rsidR="00407AA5" w:rsidRPr="004D56B2">
        <w:rPr>
          <w:sz w:val="24"/>
          <w:szCs w:val="24"/>
        </w:rPr>
        <w:t>.</w:t>
      </w:r>
      <w:r w:rsidR="00BF261D">
        <w:rPr>
          <w:sz w:val="24"/>
          <w:szCs w:val="24"/>
        </w:rPr>
        <w:t xml:space="preserve"> </w:t>
      </w:r>
      <w:r w:rsidR="00BF261D" w:rsidRPr="00C21443">
        <w:rPr>
          <w:sz w:val="24"/>
          <w:szCs w:val="24"/>
        </w:rPr>
        <w:t xml:space="preserve">Beskriv detta med </w:t>
      </w:r>
      <w:proofErr w:type="spellStart"/>
      <w:r w:rsidR="00BF261D" w:rsidRPr="00C21443">
        <w:rPr>
          <w:sz w:val="24"/>
          <w:szCs w:val="24"/>
        </w:rPr>
        <w:t>pseudokod</w:t>
      </w:r>
      <w:proofErr w:type="spellEnd"/>
      <w:r w:rsidR="00BF261D" w:rsidRPr="00C21443">
        <w:rPr>
          <w:sz w:val="24"/>
          <w:szCs w:val="24"/>
        </w:rPr>
        <w:t>.</w:t>
      </w:r>
    </w:p>
    <w:p w14:paraId="5C82B3CB" w14:textId="77777777" w:rsidR="00407AA5" w:rsidRDefault="00407AA5" w:rsidP="00407AA5">
      <w:pPr>
        <w:pStyle w:val="Liststycke"/>
        <w:rPr>
          <w:sz w:val="24"/>
          <w:szCs w:val="24"/>
        </w:rPr>
      </w:pPr>
    </w:p>
    <w:p w14:paraId="65401598" w14:textId="51C8E4D3" w:rsidR="00D91908" w:rsidRPr="00C21443" w:rsidRDefault="00D91908" w:rsidP="00326B55">
      <w:pPr>
        <w:pStyle w:val="Liststycke"/>
        <w:numPr>
          <w:ilvl w:val="0"/>
          <w:numId w:val="5"/>
        </w:numPr>
        <w:rPr>
          <w:sz w:val="24"/>
          <w:szCs w:val="24"/>
        </w:rPr>
      </w:pPr>
      <w:r w:rsidRPr="00C21443">
        <w:rPr>
          <w:sz w:val="24"/>
          <w:szCs w:val="24"/>
        </w:rPr>
        <w:t xml:space="preserve">Skapa en algoritm för att </w:t>
      </w:r>
      <w:r w:rsidR="006760EE" w:rsidRPr="00C21443">
        <w:rPr>
          <w:sz w:val="24"/>
          <w:szCs w:val="24"/>
        </w:rPr>
        <w:t xml:space="preserve">beräkna och visa </w:t>
      </w:r>
      <w:r w:rsidRPr="00C21443">
        <w:rPr>
          <w:sz w:val="24"/>
          <w:szCs w:val="24"/>
        </w:rPr>
        <w:t xml:space="preserve">en persons ålder. </w:t>
      </w:r>
      <w:r w:rsidR="0079426E" w:rsidRPr="00C21443">
        <w:rPr>
          <w:sz w:val="24"/>
          <w:szCs w:val="24"/>
        </w:rPr>
        <w:t xml:space="preserve">Till hjälp </w:t>
      </w:r>
      <w:r w:rsidR="003D3942" w:rsidRPr="00C21443">
        <w:rPr>
          <w:sz w:val="24"/>
          <w:szCs w:val="24"/>
        </w:rPr>
        <w:t xml:space="preserve">skall du ta </w:t>
      </w:r>
      <w:r w:rsidR="0079426E" w:rsidRPr="00C21443">
        <w:rPr>
          <w:sz w:val="24"/>
          <w:szCs w:val="24"/>
        </w:rPr>
        <w:t>personens födelseår</w:t>
      </w:r>
      <w:r w:rsidRPr="00C21443">
        <w:rPr>
          <w:sz w:val="24"/>
          <w:szCs w:val="24"/>
        </w:rPr>
        <w:t xml:space="preserve">. Om personen är </w:t>
      </w:r>
      <w:r w:rsidR="0079426E" w:rsidRPr="00C21443">
        <w:rPr>
          <w:sz w:val="24"/>
          <w:szCs w:val="24"/>
        </w:rPr>
        <w:t>yngre</w:t>
      </w:r>
      <w:r w:rsidRPr="00C21443">
        <w:rPr>
          <w:sz w:val="24"/>
          <w:szCs w:val="24"/>
        </w:rPr>
        <w:t xml:space="preserve"> än 18 </w:t>
      </w:r>
      <w:r w:rsidR="00067451" w:rsidRPr="00C21443">
        <w:rPr>
          <w:sz w:val="24"/>
          <w:szCs w:val="24"/>
        </w:rPr>
        <w:t xml:space="preserve">år </w:t>
      </w:r>
      <w:r w:rsidRPr="00C21443">
        <w:rPr>
          <w:sz w:val="24"/>
          <w:szCs w:val="24"/>
        </w:rPr>
        <w:t>skall det även anges att personen inte är myndig</w:t>
      </w:r>
      <w:r w:rsidR="00B82A12">
        <w:rPr>
          <w:sz w:val="24"/>
          <w:szCs w:val="24"/>
        </w:rPr>
        <w:t xml:space="preserve"> t ex ”Du är 16 år och inte myndig”</w:t>
      </w:r>
      <w:r w:rsidRPr="00C21443">
        <w:rPr>
          <w:sz w:val="24"/>
          <w:szCs w:val="24"/>
        </w:rPr>
        <w:t xml:space="preserve">. Är personen mellan 18 år 65 skall det anges att personen inte är pensionär. Om personen är 65 år eller äldre skall det anges att personen är pensionär. Beskriv detta med </w:t>
      </w:r>
      <w:proofErr w:type="spellStart"/>
      <w:r w:rsidRPr="00C21443">
        <w:rPr>
          <w:sz w:val="24"/>
          <w:szCs w:val="24"/>
        </w:rPr>
        <w:t>pseudokod</w:t>
      </w:r>
      <w:proofErr w:type="spellEnd"/>
      <w:r w:rsidRPr="00C21443">
        <w:rPr>
          <w:sz w:val="24"/>
          <w:szCs w:val="24"/>
        </w:rPr>
        <w:t xml:space="preserve">. </w:t>
      </w:r>
    </w:p>
    <w:p w14:paraId="66896220" w14:textId="77777777" w:rsidR="003708F2" w:rsidRPr="00C21443" w:rsidRDefault="003708F2" w:rsidP="003708F2">
      <w:pPr>
        <w:pStyle w:val="Liststycke"/>
        <w:rPr>
          <w:sz w:val="24"/>
          <w:szCs w:val="24"/>
        </w:rPr>
      </w:pPr>
    </w:p>
    <w:p w14:paraId="1F4886DB" w14:textId="77777777" w:rsidR="00E43430" w:rsidRPr="00C21443" w:rsidRDefault="00E43430" w:rsidP="00E43430">
      <w:pPr>
        <w:pStyle w:val="Liststycke"/>
        <w:rPr>
          <w:sz w:val="24"/>
          <w:szCs w:val="24"/>
        </w:rPr>
      </w:pPr>
    </w:p>
    <w:p w14:paraId="3C6A54AD" w14:textId="45D3EC4B" w:rsidR="003708F2" w:rsidRDefault="0073095D" w:rsidP="00BE1159">
      <w:pPr>
        <w:pStyle w:val="Liststycke"/>
        <w:numPr>
          <w:ilvl w:val="0"/>
          <w:numId w:val="5"/>
        </w:numPr>
        <w:rPr>
          <w:sz w:val="24"/>
          <w:szCs w:val="24"/>
        </w:rPr>
      </w:pPr>
      <w:r w:rsidRPr="00C21443">
        <w:rPr>
          <w:sz w:val="24"/>
          <w:szCs w:val="24"/>
        </w:rPr>
        <w:t>Skapa en algoritm som ta</w:t>
      </w:r>
      <w:r w:rsidR="0002724E" w:rsidRPr="00C21443">
        <w:rPr>
          <w:sz w:val="24"/>
          <w:szCs w:val="24"/>
        </w:rPr>
        <w:t>r</w:t>
      </w:r>
      <w:r w:rsidRPr="00C21443">
        <w:rPr>
          <w:sz w:val="24"/>
          <w:szCs w:val="24"/>
        </w:rPr>
        <w:t xml:space="preserve"> emot ett tal.  Om talet är mindre än 10 skall ett meddelande visas som säger ”Talet är för litet”. Om talet är större än 10 skall ett meddelande visas som säger ”Talet är för stort. Det skall gå att ange nya tal fram till att rätt tal </w:t>
      </w:r>
      <w:proofErr w:type="gramStart"/>
      <w:r w:rsidRPr="00C21443">
        <w:rPr>
          <w:sz w:val="24"/>
          <w:szCs w:val="24"/>
        </w:rPr>
        <w:t>dvs</w:t>
      </w:r>
      <w:proofErr w:type="gramEnd"/>
      <w:r w:rsidRPr="00C21443">
        <w:rPr>
          <w:sz w:val="24"/>
          <w:szCs w:val="24"/>
        </w:rPr>
        <w:t xml:space="preserve"> 10 har matats in. </w:t>
      </w:r>
      <w:r w:rsidR="00B4742C">
        <w:rPr>
          <w:sz w:val="24"/>
          <w:szCs w:val="24"/>
        </w:rPr>
        <w:t xml:space="preserve">Då skall ett meddelande visas ” Du har angett rätt tal”. </w:t>
      </w:r>
      <w:r w:rsidRPr="00C21443">
        <w:rPr>
          <w:sz w:val="24"/>
          <w:szCs w:val="24"/>
        </w:rPr>
        <w:t xml:space="preserve">Beskriv detta med </w:t>
      </w:r>
      <w:proofErr w:type="spellStart"/>
      <w:r w:rsidRPr="00C21443">
        <w:rPr>
          <w:sz w:val="24"/>
          <w:szCs w:val="24"/>
        </w:rPr>
        <w:t>pseudkod</w:t>
      </w:r>
      <w:proofErr w:type="spellEnd"/>
      <w:r w:rsidRPr="00C21443">
        <w:rPr>
          <w:sz w:val="24"/>
          <w:szCs w:val="24"/>
        </w:rPr>
        <w:t xml:space="preserve"> och med ett flödesdiagram.</w:t>
      </w:r>
    </w:p>
    <w:p w14:paraId="0E620444" w14:textId="77777777" w:rsidR="00B82FA0" w:rsidRDefault="00B82FA0" w:rsidP="00B82FA0">
      <w:pPr>
        <w:pStyle w:val="Liststycke"/>
        <w:rPr>
          <w:sz w:val="24"/>
          <w:szCs w:val="24"/>
        </w:rPr>
      </w:pPr>
    </w:p>
    <w:p w14:paraId="57EBE53F" w14:textId="77777777" w:rsidR="00960C59" w:rsidRDefault="00960C59" w:rsidP="00B82FA0">
      <w:pPr>
        <w:pStyle w:val="Liststycke"/>
        <w:rPr>
          <w:sz w:val="24"/>
          <w:szCs w:val="24"/>
        </w:rPr>
      </w:pPr>
    </w:p>
    <w:p w14:paraId="46C75D73" w14:textId="77777777" w:rsidR="00B82FA0" w:rsidRPr="00C21443" w:rsidRDefault="00B82FA0" w:rsidP="00B82FA0">
      <w:pPr>
        <w:pStyle w:val="Liststycke"/>
        <w:numPr>
          <w:ilvl w:val="0"/>
          <w:numId w:val="5"/>
        </w:numPr>
        <w:rPr>
          <w:sz w:val="24"/>
          <w:szCs w:val="24"/>
        </w:rPr>
      </w:pPr>
      <w:r w:rsidRPr="00C21443">
        <w:rPr>
          <w:sz w:val="24"/>
          <w:szCs w:val="24"/>
        </w:rPr>
        <w:t xml:space="preserve">Skapa en algoritm för att skriva ut alla jämna tal mellan 1 och 100. Beskriv detta med </w:t>
      </w:r>
      <w:proofErr w:type="spellStart"/>
      <w:r w:rsidRPr="00C21443">
        <w:rPr>
          <w:sz w:val="24"/>
          <w:szCs w:val="24"/>
        </w:rPr>
        <w:t>pseudkod</w:t>
      </w:r>
      <w:proofErr w:type="spellEnd"/>
      <w:r w:rsidRPr="00C21443">
        <w:rPr>
          <w:sz w:val="24"/>
          <w:szCs w:val="24"/>
        </w:rPr>
        <w:t xml:space="preserve"> och med ett flödesdiagram.</w:t>
      </w:r>
    </w:p>
    <w:p w14:paraId="4162EDD1" w14:textId="77777777" w:rsidR="00BE1159" w:rsidRDefault="00BE1159" w:rsidP="00BE1159">
      <w:pPr>
        <w:pStyle w:val="Liststycke"/>
        <w:rPr>
          <w:sz w:val="24"/>
          <w:szCs w:val="24"/>
        </w:rPr>
      </w:pPr>
    </w:p>
    <w:p w14:paraId="3B9DAEA5" w14:textId="77777777" w:rsidR="00960C59" w:rsidRPr="00C21443" w:rsidRDefault="00960C59" w:rsidP="00BE1159">
      <w:pPr>
        <w:pStyle w:val="Liststycke"/>
        <w:rPr>
          <w:sz w:val="24"/>
          <w:szCs w:val="24"/>
        </w:rPr>
      </w:pPr>
    </w:p>
    <w:p w14:paraId="6ABB5979" w14:textId="77777777" w:rsidR="009948FB" w:rsidRDefault="009948FB" w:rsidP="009948FB">
      <w:pPr>
        <w:pStyle w:val="Liststycke"/>
        <w:numPr>
          <w:ilvl w:val="0"/>
          <w:numId w:val="5"/>
        </w:numPr>
        <w:rPr>
          <w:sz w:val="24"/>
          <w:szCs w:val="24"/>
        </w:rPr>
      </w:pPr>
      <w:r w:rsidRPr="00C21443">
        <w:rPr>
          <w:sz w:val="24"/>
          <w:szCs w:val="24"/>
        </w:rPr>
        <w:t xml:space="preserve">En butik har ett lager där det finns varor som man säljer. När det kommer en förfrågan om en beställning från en kund måste man kontakta lagret för att se om önskat antal av varan finns i lager. Lagret returnerar en siffra på hur stort antal av varan som finns. Om det finns önskat antal av varan i lager meddelas kunden om det. Om det inte finns önskat antal meddelas kunden om hur många som finns och man beräknar hur många exemplar av varan som måste beställas från leverantören.  Beskriv detta med </w:t>
      </w:r>
      <w:proofErr w:type="spellStart"/>
      <w:r w:rsidRPr="00C21443">
        <w:rPr>
          <w:sz w:val="24"/>
          <w:szCs w:val="24"/>
        </w:rPr>
        <w:t>pseudokod</w:t>
      </w:r>
      <w:proofErr w:type="spellEnd"/>
      <w:r w:rsidRPr="00C21443">
        <w:rPr>
          <w:sz w:val="24"/>
          <w:szCs w:val="24"/>
        </w:rPr>
        <w:t>.</w:t>
      </w:r>
    </w:p>
    <w:p w14:paraId="6F5F5F81" w14:textId="39950742" w:rsidR="0055098B" w:rsidRPr="00C21443" w:rsidRDefault="0055098B" w:rsidP="0055098B">
      <w:pPr>
        <w:pStyle w:val="Liststycke"/>
        <w:numPr>
          <w:ilvl w:val="0"/>
          <w:numId w:val="5"/>
        </w:numPr>
        <w:rPr>
          <w:sz w:val="24"/>
          <w:szCs w:val="24"/>
        </w:rPr>
      </w:pPr>
      <w:r w:rsidRPr="00C21443">
        <w:rPr>
          <w:sz w:val="24"/>
          <w:szCs w:val="24"/>
        </w:rPr>
        <w:lastRenderedPageBreak/>
        <w:t xml:space="preserve">Skapa med </w:t>
      </w:r>
      <w:proofErr w:type="spellStart"/>
      <w:r w:rsidRPr="00C21443">
        <w:rPr>
          <w:sz w:val="24"/>
          <w:szCs w:val="24"/>
        </w:rPr>
        <w:t>pseudokod</w:t>
      </w:r>
      <w:proofErr w:type="spellEnd"/>
      <w:r w:rsidRPr="00C21443">
        <w:rPr>
          <w:sz w:val="24"/>
          <w:szCs w:val="24"/>
        </w:rPr>
        <w:t xml:space="preserve"> en algoritm för att tillaga omelett. Tänk på att ta hänsyn till olika situationer som kan inträffa t</w:t>
      </w:r>
      <w:r w:rsidR="00D40866">
        <w:rPr>
          <w:sz w:val="24"/>
          <w:szCs w:val="24"/>
        </w:rPr>
        <w:t xml:space="preserve"> </w:t>
      </w:r>
      <w:r w:rsidRPr="00C21443">
        <w:rPr>
          <w:sz w:val="24"/>
          <w:szCs w:val="24"/>
        </w:rPr>
        <w:t xml:space="preserve">ex att en ingrediens är slut. Hitta ett recept på nätet eller använd denna länk: </w:t>
      </w:r>
      <w:hyperlink r:id="rId7" w:history="1">
        <w:r w:rsidRPr="00C21443">
          <w:rPr>
            <w:rStyle w:val="Hyperlnk"/>
            <w:sz w:val="24"/>
            <w:szCs w:val="24"/>
          </w:rPr>
          <w:t>https://www.recepten.se/recept/omelett.html</w:t>
        </w:r>
      </w:hyperlink>
      <w:r w:rsidRPr="00C21443">
        <w:rPr>
          <w:sz w:val="24"/>
          <w:szCs w:val="24"/>
        </w:rPr>
        <w:t xml:space="preserve"> </w:t>
      </w:r>
    </w:p>
    <w:p w14:paraId="293AE5E1" w14:textId="77777777" w:rsidR="00E13486" w:rsidRDefault="00E13486" w:rsidP="00E13486">
      <w:pPr>
        <w:pStyle w:val="Liststycke"/>
        <w:rPr>
          <w:sz w:val="24"/>
          <w:szCs w:val="24"/>
        </w:rPr>
      </w:pPr>
    </w:p>
    <w:p w14:paraId="3B93B4C2" w14:textId="77777777" w:rsidR="00F87963" w:rsidRDefault="00F87963" w:rsidP="00E13486">
      <w:pPr>
        <w:pStyle w:val="Liststycke"/>
        <w:rPr>
          <w:sz w:val="24"/>
          <w:szCs w:val="24"/>
        </w:rPr>
      </w:pPr>
    </w:p>
    <w:p w14:paraId="17F48050" w14:textId="3F318AE6" w:rsidR="00954725" w:rsidRPr="00C21443" w:rsidRDefault="008174D2" w:rsidP="00954725">
      <w:pPr>
        <w:pStyle w:val="Liststycke"/>
        <w:numPr>
          <w:ilvl w:val="0"/>
          <w:numId w:val="5"/>
        </w:numPr>
        <w:rPr>
          <w:sz w:val="24"/>
          <w:szCs w:val="24"/>
        </w:rPr>
      </w:pPr>
      <w:r>
        <w:rPr>
          <w:sz w:val="24"/>
          <w:szCs w:val="24"/>
        </w:rPr>
        <w:t xml:space="preserve">Beskriv med </w:t>
      </w:r>
      <w:proofErr w:type="spellStart"/>
      <w:r>
        <w:rPr>
          <w:sz w:val="24"/>
          <w:szCs w:val="24"/>
        </w:rPr>
        <w:t>pseudokod</w:t>
      </w:r>
      <w:proofErr w:type="spellEnd"/>
      <w:r w:rsidR="00977323">
        <w:rPr>
          <w:sz w:val="24"/>
          <w:szCs w:val="24"/>
        </w:rPr>
        <w:t xml:space="preserve"> din resväg hemifrån till skolan. </w:t>
      </w:r>
      <w:r w:rsidR="00977323" w:rsidRPr="00C21443">
        <w:rPr>
          <w:sz w:val="24"/>
          <w:szCs w:val="24"/>
        </w:rPr>
        <w:t>Tänk på att ta hänsyn till olika situationer som kan inträffa t</w:t>
      </w:r>
      <w:r w:rsidR="00977323">
        <w:rPr>
          <w:sz w:val="24"/>
          <w:szCs w:val="24"/>
        </w:rPr>
        <w:t xml:space="preserve"> </w:t>
      </w:r>
      <w:r w:rsidR="00977323" w:rsidRPr="00C21443">
        <w:rPr>
          <w:sz w:val="24"/>
          <w:szCs w:val="24"/>
        </w:rPr>
        <w:t xml:space="preserve">ex </w:t>
      </w:r>
      <w:r w:rsidR="00977323">
        <w:rPr>
          <w:sz w:val="24"/>
          <w:szCs w:val="24"/>
        </w:rPr>
        <w:t>du missar tunnelbanan eller att pendeltåget är inställt</w:t>
      </w:r>
      <w:r w:rsidR="00977323" w:rsidRPr="00C21443">
        <w:rPr>
          <w:sz w:val="24"/>
          <w:szCs w:val="24"/>
        </w:rPr>
        <w:t>.</w:t>
      </w:r>
      <w:r w:rsidR="00890194">
        <w:rPr>
          <w:sz w:val="24"/>
          <w:szCs w:val="24"/>
        </w:rPr>
        <w:t xml:space="preserve"> Beskriv</w:t>
      </w:r>
      <w:r>
        <w:rPr>
          <w:sz w:val="24"/>
          <w:szCs w:val="24"/>
        </w:rPr>
        <w:t xml:space="preserve"> även </w:t>
      </w:r>
      <w:r w:rsidR="00890194">
        <w:rPr>
          <w:sz w:val="24"/>
          <w:szCs w:val="24"/>
        </w:rPr>
        <w:t>detta med ett flödesdiagram.</w:t>
      </w:r>
    </w:p>
    <w:p w14:paraId="79C1E34B" w14:textId="77777777" w:rsidR="00FA7A33" w:rsidRDefault="00FA7A33" w:rsidP="001B68CF">
      <w:pPr>
        <w:pStyle w:val="Liststycke"/>
        <w:rPr>
          <w:sz w:val="24"/>
          <w:szCs w:val="24"/>
        </w:rPr>
      </w:pPr>
    </w:p>
    <w:p w14:paraId="0B3D51B9" w14:textId="77777777" w:rsidR="00F87963" w:rsidRPr="00C21443" w:rsidRDefault="00F87963" w:rsidP="001B68CF">
      <w:pPr>
        <w:pStyle w:val="Liststycke"/>
        <w:rPr>
          <w:sz w:val="24"/>
          <w:szCs w:val="24"/>
        </w:rPr>
      </w:pPr>
    </w:p>
    <w:p w14:paraId="1E39B25A" w14:textId="0F886F41" w:rsidR="007F740F" w:rsidRPr="00C21443" w:rsidRDefault="007F740F" w:rsidP="008759F9">
      <w:pPr>
        <w:pStyle w:val="Liststycke"/>
        <w:numPr>
          <w:ilvl w:val="0"/>
          <w:numId w:val="5"/>
        </w:numPr>
        <w:rPr>
          <w:sz w:val="24"/>
          <w:szCs w:val="24"/>
        </w:rPr>
      </w:pPr>
      <w:r w:rsidRPr="00C21443">
        <w:rPr>
          <w:sz w:val="24"/>
          <w:szCs w:val="24"/>
        </w:rPr>
        <w:t xml:space="preserve">En </w:t>
      </w:r>
      <w:proofErr w:type="spellStart"/>
      <w:r w:rsidR="001D4492">
        <w:rPr>
          <w:sz w:val="24"/>
          <w:szCs w:val="24"/>
        </w:rPr>
        <w:t>o</w:t>
      </w:r>
      <w:r w:rsidR="00DF5443">
        <w:rPr>
          <w:sz w:val="24"/>
          <w:szCs w:val="24"/>
        </w:rPr>
        <w:t>nline</w:t>
      </w:r>
      <w:r w:rsidRPr="00C21443">
        <w:rPr>
          <w:sz w:val="24"/>
          <w:szCs w:val="24"/>
        </w:rPr>
        <w:t>pizzeria</w:t>
      </w:r>
      <w:proofErr w:type="spellEnd"/>
      <w:r w:rsidRPr="00C21443">
        <w:rPr>
          <w:sz w:val="24"/>
          <w:szCs w:val="24"/>
        </w:rPr>
        <w:t xml:space="preserve"> har en varukorg på sin webbsajt. Den är uppbyggd som en lista med pizzans namn och pris i olika kolumner. Om en kund beställer mer än 2 pizzor bjuder man på den billigaste pizzan. Skapa en algoritm med </w:t>
      </w:r>
      <w:proofErr w:type="spellStart"/>
      <w:r w:rsidRPr="00C21443">
        <w:rPr>
          <w:sz w:val="24"/>
          <w:szCs w:val="24"/>
        </w:rPr>
        <w:t>pseudokod</w:t>
      </w:r>
      <w:proofErr w:type="spellEnd"/>
      <w:r w:rsidRPr="00C21443">
        <w:rPr>
          <w:sz w:val="24"/>
          <w:szCs w:val="24"/>
        </w:rPr>
        <w:t xml:space="preserve"> som räknar ut priset för en beställning utifrån vad som finns i varukorgen. Beskriv även detta i ett flödesdiagram</w:t>
      </w:r>
      <w:r w:rsidR="00986938" w:rsidRPr="00C21443">
        <w:rPr>
          <w:sz w:val="24"/>
          <w:szCs w:val="24"/>
        </w:rPr>
        <w:t>.</w:t>
      </w:r>
    </w:p>
    <w:p w14:paraId="5E9FA787" w14:textId="77777777" w:rsidR="001B68CF" w:rsidRDefault="001B68CF" w:rsidP="001B68CF">
      <w:pPr>
        <w:pStyle w:val="Liststycke"/>
        <w:rPr>
          <w:sz w:val="24"/>
          <w:szCs w:val="24"/>
        </w:rPr>
      </w:pPr>
    </w:p>
    <w:p w14:paraId="2E7E85F7" w14:textId="77777777" w:rsidR="00F87963" w:rsidRPr="00C21443" w:rsidRDefault="00F87963" w:rsidP="001B68CF">
      <w:pPr>
        <w:pStyle w:val="Liststycke"/>
        <w:rPr>
          <w:sz w:val="24"/>
          <w:szCs w:val="24"/>
        </w:rPr>
      </w:pPr>
    </w:p>
    <w:p w14:paraId="2DEADD55" w14:textId="635D4FE9" w:rsidR="001B68CF" w:rsidRPr="00C21443" w:rsidRDefault="001B68CF" w:rsidP="008759F9">
      <w:pPr>
        <w:pStyle w:val="Liststycke"/>
        <w:numPr>
          <w:ilvl w:val="0"/>
          <w:numId w:val="5"/>
        </w:numPr>
        <w:rPr>
          <w:sz w:val="24"/>
          <w:szCs w:val="24"/>
        </w:rPr>
      </w:pPr>
      <w:r w:rsidRPr="00C21443">
        <w:rPr>
          <w:sz w:val="24"/>
          <w:szCs w:val="24"/>
        </w:rPr>
        <w:t xml:space="preserve">Du skall </w:t>
      </w:r>
      <w:r w:rsidR="008B20A6" w:rsidRPr="00C21443">
        <w:rPr>
          <w:sz w:val="24"/>
          <w:szCs w:val="24"/>
        </w:rPr>
        <w:t>skapa en a</w:t>
      </w:r>
      <w:r w:rsidR="001C2264" w:rsidRPr="00C21443">
        <w:rPr>
          <w:sz w:val="24"/>
          <w:szCs w:val="24"/>
        </w:rPr>
        <w:t>lgori</w:t>
      </w:r>
      <w:r w:rsidR="008B20A6" w:rsidRPr="00C21443">
        <w:rPr>
          <w:sz w:val="24"/>
          <w:szCs w:val="24"/>
        </w:rPr>
        <w:t>t</w:t>
      </w:r>
      <w:r w:rsidR="001C2264" w:rsidRPr="00C21443">
        <w:rPr>
          <w:sz w:val="24"/>
          <w:szCs w:val="24"/>
        </w:rPr>
        <w:t>m för att</w:t>
      </w:r>
      <w:r w:rsidRPr="00C21443">
        <w:rPr>
          <w:sz w:val="24"/>
          <w:szCs w:val="24"/>
        </w:rPr>
        <w:t xml:space="preserve"> kontrollera temperaturen på en kastrull med sås som står på en spis. Om temperaturen på såsen överstiger eller är lika med 60 grader skall kastrullen tas av spisen. Så länge </w:t>
      </w:r>
      <w:r w:rsidR="001C2264" w:rsidRPr="00C21443">
        <w:rPr>
          <w:sz w:val="24"/>
          <w:szCs w:val="24"/>
        </w:rPr>
        <w:t xml:space="preserve">kastrullen finns på spisen och </w:t>
      </w:r>
      <w:r w:rsidRPr="00C21443">
        <w:rPr>
          <w:sz w:val="24"/>
          <w:szCs w:val="24"/>
        </w:rPr>
        <w:t xml:space="preserve">temperaturen är mindre än 60 skall </w:t>
      </w:r>
      <w:r w:rsidR="001C2264" w:rsidRPr="00C21443">
        <w:rPr>
          <w:sz w:val="24"/>
          <w:szCs w:val="24"/>
        </w:rPr>
        <w:t>man</w:t>
      </w:r>
      <w:r w:rsidRPr="00C21443">
        <w:rPr>
          <w:sz w:val="24"/>
          <w:szCs w:val="24"/>
        </w:rPr>
        <w:t xml:space="preserve"> fortsätta. Kastrullen får stå max 10 minuter på spisen från </w:t>
      </w:r>
      <w:r w:rsidR="00344748" w:rsidRPr="00C21443">
        <w:rPr>
          <w:sz w:val="24"/>
          <w:szCs w:val="24"/>
        </w:rPr>
        <w:t>starten</w:t>
      </w:r>
      <w:r w:rsidRPr="00C21443">
        <w:rPr>
          <w:sz w:val="24"/>
          <w:szCs w:val="24"/>
        </w:rPr>
        <w:t xml:space="preserve"> dvs</w:t>
      </w:r>
      <w:r w:rsidR="00602A00">
        <w:rPr>
          <w:sz w:val="24"/>
          <w:szCs w:val="24"/>
        </w:rPr>
        <w:t>.</w:t>
      </w:r>
      <w:r w:rsidRPr="00C21443">
        <w:rPr>
          <w:sz w:val="24"/>
          <w:szCs w:val="24"/>
        </w:rPr>
        <w:t xml:space="preserve"> när 10 minuter har gått och temperaturen fortfarande inte är över 60 grader skall </w:t>
      </w:r>
      <w:r w:rsidR="001C2264" w:rsidRPr="00C21443">
        <w:rPr>
          <w:sz w:val="24"/>
          <w:szCs w:val="24"/>
        </w:rPr>
        <w:t>kastrullen tas av spisen</w:t>
      </w:r>
      <w:r w:rsidRPr="00C21443">
        <w:rPr>
          <w:sz w:val="24"/>
          <w:szCs w:val="24"/>
        </w:rPr>
        <w:t>.</w:t>
      </w:r>
    </w:p>
    <w:p w14:paraId="2639BFF3" w14:textId="77777777" w:rsidR="001B68CF" w:rsidRPr="00C21443" w:rsidRDefault="001B68CF" w:rsidP="001B68CF">
      <w:pPr>
        <w:pStyle w:val="Liststycke"/>
        <w:rPr>
          <w:sz w:val="24"/>
          <w:szCs w:val="24"/>
        </w:rPr>
      </w:pPr>
    </w:p>
    <w:p w14:paraId="10859E5A" w14:textId="77777777" w:rsidR="001B68CF" w:rsidRPr="00C21443" w:rsidRDefault="001B68CF" w:rsidP="001B68CF">
      <w:pPr>
        <w:pStyle w:val="Liststycke"/>
        <w:rPr>
          <w:sz w:val="24"/>
          <w:szCs w:val="24"/>
        </w:rPr>
      </w:pPr>
    </w:p>
    <w:p w14:paraId="7118AAB3" w14:textId="1B8E6923" w:rsidR="001B68CF" w:rsidRPr="00C21443" w:rsidRDefault="001B68CF" w:rsidP="008759F9">
      <w:pPr>
        <w:pStyle w:val="Liststycke"/>
        <w:numPr>
          <w:ilvl w:val="0"/>
          <w:numId w:val="5"/>
        </w:numPr>
        <w:rPr>
          <w:sz w:val="24"/>
          <w:szCs w:val="24"/>
        </w:rPr>
      </w:pPr>
      <w:r w:rsidRPr="00C21443">
        <w:rPr>
          <w:sz w:val="24"/>
          <w:szCs w:val="24"/>
        </w:rPr>
        <w:t xml:space="preserve">Ett företag som säljer böcker har en varukorg på sin webbsajt. Den är uppbyggd som en </w:t>
      </w:r>
      <w:r w:rsidR="00C651E8" w:rsidRPr="00C21443">
        <w:rPr>
          <w:sz w:val="24"/>
          <w:szCs w:val="24"/>
        </w:rPr>
        <w:t>lista</w:t>
      </w:r>
      <w:r w:rsidRPr="00C21443">
        <w:rPr>
          <w:sz w:val="24"/>
          <w:szCs w:val="24"/>
        </w:rPr>
        <w:t xml:space="preserve"> med bokens namn och pris i olika kolumner. Beställer man för mer än 700 kr får man halva priset på den bok som är dyrast i beställningen. Fraktpris på 49 kr skall läggas till en beställning. Beställer man för mer än 200 kr är det fri frakt. Du skall </w:t>
      </w:r>
      <w:r w:rsidR="00620B14">
        <w:rPr>
          <w:sz w:val="24"/>
          <w:szCs w:val="24"/>
        </w:rPr>
        <w:t xml:space="preserve">skapa en algoritm för att </w:t>
      </w:r>
      <w:r w:rsidRPr="00C21443">
        <w:rPr>
          <w:sz w:val="24"/>
          <w:szCs w:val="24"/>
        </w:rPr>
        <w:t>räkna ut priset för en beställning utifrån vad som finns i varukorgen.</w:t>
      </w:r>
    </w:p>
    <w:p w14:paraId="37324777" w14:textId="11140C7E" w:rsidR="001B68CF" w:rsidRDefault="001B68CF" w:rsidP="001B68CF">
      <w:pPr>
        <w:pStyle w:val="Liststycke"/>
        <w:rPr>
          <w:sz w:val="24"/>
          <w:szCs w:val="24"/>
        </w:rPr>
      </w:pPr>
    </w:p>
    <w:p w14:paraId="571D10A2" w14:textId="77777777" w:rsidR="00F87963" w:rsidRPr="00C21443" w:rsidRDefault="00F87963" w:rsidP="001B68CF">
      <w:pPr>
        <w:pStyle w:val="Liststycke"/>
        <w:rPr>
          <w:sz w:val="24"/>
          <w:szCs w:val="24"/>
        </w:rPr>
      </w:pPr>
    </w:p>
    <w:p w14:paraId="1EEC6205" w14:textId="31903DAF" w:rsidR="001B68CF" w:rsidRDefault="00435826" w:rsidP="008759F9">
      <w:pPr>
        <w:pStyle w:val="Liststycke"/>
        <w:numPr>
          <w:ilvl w:val="0"/>
          <w:numId w:val="5"/>
        </w:numPr>
        <w:rPr>
          <w:sz w:val="24"/>
          <w:szCs w:val="24"/>
        </w:rPr>
      </w:pPr>
      <w:r w:rsidRPr="00C21443">
        <w:rPr>
          <w:sz w:val="24"/>
          <w:szCs w:val="24"/>
        </w:rPr>
        <w:t xml:space="preserve">En yrkeshögskola har antagning till sina utbildningar. Du skall skapa </w:t>
      </w:r>
      <w:r w:rsidR="00953111">
        <w:rPr>
          <w:sz w:val="24"/>
          <w:szCs w:val="24"/>
        </w:rPr>
        <w:t xml:space="preserve">en algoritm </w:t>
      </w:r>
      <w:r w:rsidRPr="00C21443">
        <w:rPr>
          <w:sz w:val="24"/>
          <w:szCs w:val="24"/>
        </w:rPr>
        <w:t xml:space="preserve">som tar fram den sökande som har bäst antagningspoäng. Alla sökande </w:t>
      </w:r>
      <w:r w:rsidR="0017203E">
        <w:rPr>
          <w:sz w:val="24"/>
          <w:szCs w:val="24"/>
        </w:rPr>
        <w:t xml:space="preserve">och deras uppgifter </w:t>
      </w:r>
      <w:r w:rsidRPr="00C21443">
        <w:rPr>
          <w:sz w:val="24"/>
          <w:szCs w:val="24"/>
        </w:rPr>
        <w:t xml:space="preserve">finns i en </w:t>
      </w:r>
      <w:r w:rsidR="00EC141F" w:rsidRPr="00C21443">
        <w:rPr>
          <w:sz w:val="24"/>
          <w:szCs w:val="24"/>
        </w:rPr>
        <w:t>lista</w:t>
      </w:r>
      <w:r w:rsidRPr="00C21443">
        <w:rPr>
          <w:sz w:val="24"/>
          <w:szCs w:val="24"/>
        </w:rPr>
        <w:t xml:space="preserve">. Man får räkna poäng från antingen arbetserfarenhet eller antagningstest. Antagningstestet är mellan 1-80 poäng. Arbetserfarenhet beräknas enligt följande. Har man mellan ett år och tre år ger det 40 poäng. Har man mer än tre år ger det 50 poäng. De sökande som har både arbetserfarenhet och gjort antagningstestet får räkna det </w:t>
      </w:r>
      <w:r w:rsidR="00D9696E" w:rsidRPr="00C21443">
        <w:rPr>
          <w:sz w:val="24"/>
          <w:szCs w:val="24"/>
        </w:rPr>
        <w:t xml:space="preserve">alternativ </w:t>
      </w:r>
      <w:r w:rsidRPr="00C21443">
        <w:rPr>
          <w:sz w:val="24"/>
          <w:szCs w:val="24"/>
        </w:rPr>
        <w:t>som ger mest poäng.</w:t>
      </w:r>
    </w:p>
    <w:p w14:paraId="293F70E5" w14:textId="56323E88" w:rsidR="00BF4A55" w:rsidRPr="005B2799" w:rsidRDefault="00BF4A55" w:rsidP="005B2799">
      <w:pPr>
        <w:pStyle w:val="Liststycke"/>
        <w:numPr>
          <w:ilvl w:val="0"/>
          <w:numId w:val="5"/>
        </w:numPr>
        <w:rPr>
          <w:sz w:val="24"/>
          <w:szCs w:val="24"/>
        </w:rPr>
      </w:pPr>
      <w:r w:rsidRPr="005B2799">
        <w:rPr>
          <w:sz w:val="24"/>
          <w:szCs w:val="24"/>
        </w:rPr>
        <w:lastRenderedPageBreak/>
        <w:t>Skapa en algoritm för att omvandla minuter till dygn, timmar och minuter. Den skall ta emot ett antal minuter som anges och sedan göra en beräkning t</w:t>
      </w:r>
      <w:r w:rsidR="00FB41EA" w:rsidRPr="005B2799">
        <w:rPr>
          <w:sz w:val="24"/>
          <w:szCs w:val="24"/>
        </w:rPr>
        <w:t xml:space="preserve"> </w:t>
      </w:r>
      <w:r w:rsidRPr="005B2799">
        <w:rPr>
          <w:sz w:val="24"/>
          <w:szCs w:val="24"/>
        </w:rPr>
        <w:t xml:space="preserve">ex om 340 minuter anges skall algoritmen ta fram att det är 5 timmar och 40 minuter. </w:t>
      </w:r>
      <w:r w:rsidR="001A4BF0" w:rsidRPr="005B2799">
        <w:rPr>
          <w:sz w:val="24"/>
          <w:szCs w:val="24"/>
        </w:rPr>
        <w:t xml:space="preserve">Om 1500 minuter anges skall den ta fram att det motsvarar 1 dygn och 1 timme. </w:t>
      </w:r>
      <w:r w:rsidRPr="005B2799">
        <w:rPr>
          <w:sz w:val="24"/>
          <w:szCs w:val="24"/>
        </w:rPr>
        <w:t xml:space="preserve">Beskriv detta med </w:t>
      </w:r>
      <w:proofErr w:type="spellStart"/>
      <w:r w:rsidRPr="005B2799">
        <w:rPr>
          <w:sz w:val="24"/>
          <w:szCs w:val="24"/>
        </w:rPr>
        <w:t>pseudokod</w:t>
      </w:r>
      <w:proofErr w:type="spellEnd"/>
      <w:r w:rsidRPr="005B2799">
        <w:rPr>
          <w:sz w:val="24"/>
          <w:szCs w:val="24"/>
        </w:rPr>
        <w:t>.</w:t>
      </w:r>
    </w:p>
    <w:p w14:paraId="024F1CDE" w14:textId="77777777" w:rsidR="003710F7" w:rsidRPr="00C21443" w:rsidRDefault="003710F7" w:rsidP="00933A46">
      <w:pPr>
        <w:pStyle w:val="Liststycke"/>
        <w:rPr>
          <w:sz w:val="24"/>
          <w:szCs w:val="24"/>
        </w:rPr>
      </w:pPr>
    </w:p>
    <w:p w14:paraId="301327F2" w14:textId="77777777" w:rsidR="00883D09" w:rsidRPr="00C21443" w:rsidRDefault="00933A46" w:rsidP="008759F9">
      <w:pPr>
        <w:pStyle w:val="Liststycke"/>
        <w:numPr>
          <w:ilvl w:val="0"/>
          <w:numId w:val="5"/>
        </w:numPr>
        <w:rPr>
          <w:sz w:val="24"/>
          <w:szCs w:val="24"/>
        </w:rPr>
      </w:pPr>
      <w:r w:rsidRPr="00C21443">
        <w:rPr>
          <w:sz w:val="24"/>
          <w:szCs w:val="24"/>
        </w:rPr>
        <w:t xml:space="preserve">Du har en </w:t>
      </w:r>
      <w:r w:rsidR="00DE7FC7" w:rsidRPr="00C21443">
        <w:rPr>
          <w:sz w:val="24"/>
          <w:szCs w:val="24"/>
        </w:rPr>
        <w:t>lista</w:t>
      </w:r>
      <w:r w:rsidRPr="00C21443">
        <w:rPr>
          <w:sz w:val="24"/>
          <w:szCs w:val="24"/>
        </w:rPr>
        <w:t xml:space="preserve"> med 100 slumpvis utvalda tal. </w:t>
      </w:r>
      <w:r w:rsidR="00883D09" w:rsidRPr="00C21443">
        <w:rPr>
          <w:sz w:val="24"/>
          <w:szCs w:val="24"/>
        </w:rPr>
        <w:t xml:space="preserve">Skapa en algoritm med </w:t>
      </w:r>
      <w:proofErr w:type="spellStart"/>
      <w:r w:rsidR="00883D09" w:rsidRPr="00C21443">
        <w:rPr>
          <w:sz w:val="24"/>
          <w:szCs w:val="24"/>
        </w:rPr>
        <w:t>pseudokod</w:t>
      </w:r>
      <w:proofErr w:type="spellEnd"/>
      <w:r w:rsidR="00883D09" w:rsidRPr="00C21443">
        <w:rPr>
          <w:sz w:val="24"/>
          <w:szCs w:val="24"/>
        </w:rPr>
        <w:t xml:space="preserve"> för att:</w:t>
      </w:r>
    </w:p>
    <w:p w14:paraId="69F04AB4" w14:textId="77777777" w:rsidR="00883D09" w:rsidRPr="00C21443" w:rsidRDefault="00933A46" w:rsidP="00883D09">
      <w:pPr>
        <w:pStyle w:val="Liststycke"/>
        <w:numPr>
          <w:ilvl w:val="0"/>
          <w:numId w:val="6"/>
        </w:numPr>
        <w:rPr>
          <w:sz w:val="24"/>
          <w:szCs w:val="24"/>
        </w:rPr>
      </w:pPr>
      <w:r w:rsidRPr="00C21443">
        <w:rPr>
          <w:sz w:val="24"/>
          <w:szCs w:val="24"/>
        </w:rPr>
        <w:t xml:space="preserve">Ta fram det största talet i denna </w:t>
      </w:r>
      <w:r w:rsidR="00DE7FC7" w:rsidRPr="00C21443">
        <w:rPr>
          <w:sz w:val="24"/>
          <w:szCs w:val="24"/>
        </w:rPr>
        <w:t>lista</w:t>
      </w:r>
      <w:r w:rsidRPr="00C21443">
        <w:rPr>
          <w:sz w:val="24"/>
          <w:szCs w:val="24"/>
        </w:rPr>
        <w:t>.</w:t>
      </w:r>
      <w:r w:rsidR="00D41574" w:rsidRPr="00C21443">
        <w:rPr>
          <w:sz w:val="24"/>
          <w:szCs w:val="24"/>
        </w:rPr>
        <w:t xml:space="preserve"> </w:t>
      </w:r>
    </w:p>
    <w:p w14:paraId="426EB96D" w14:textId="77777777" w:rsidR="003710F7" w:rsidRPr="00C21443" w:rsidRDefault="00933A46" w:rsidP="00FF3603">
      <w:pPr>
        <w:pStyle w:val="Liststycke"/>
        <w:numPr>
          <w:ilvl w:val="0"/>
          <w:numId w:val="6"/>
        </w:numPr>
        <w:rPr>
          <w:sz w:val="24"/>
          <w:szCs w:val="24"/>
        </w:rPr>
      </w:pPr>
      <w:r w:rsidRPr="00C21443">
        <w:rPr>
          <w:sz w:val="24"/>
          <w:szCs w:val="24"/>
        </w:rPr>
        <w:t xml:space="preserve">Utifrån samma </w:t>
      </w:r>
      <w:r w:rsidR="00883D09" w:rsidRPr="00C21443">
        <w:rPr>
          <w:sz w:val="24"/>
          <w:szCs w:val="24"/>
        </w:rPr>
        <w:t>lista</w:t>
      </w:r>
      <w:r w:rsidRPr="00C21443">
        <w:rPr>
          <w:sz w:val="24"/>
          <w:szCs w:val="24"/>
        </w:rPr>
        <w:t xml:space="preserve"> ta fram det näst största talet.</w:t>
      </w:r>
    </w:p>
    <w:p w14:paraId="2CCC62DD" w14:textId="77777777" w:rsidR="00933A46" w:rsidRDefault="00933A46" w:rsidP="00883D09">
      <w:pPr>
        <w:pStyle w:val="Liststycke"/>
        <w:numPr>
          <w:ilvl w:val="0"/>
          <w:numId w:val="6"/>
        </w:numPr>
        <w:rPr>
          <w:sz w:val="24"/>
          <w:szCs w:val="24"/>
        </w:rPr>
      </w:pPr>
      <w:r w:rsidRPr="00C21443">
        <w:rPr>
          <w:sz w:val="24"/>
          <w:szCs w:val="24"/>
        </w:rPr>
        <w:t xml:space="preserve">Från samma </w:t>
      </w:r>
      <w:r w:rsidR="00FF3603" w:rsidRPr="00C21443">
        <w:rPr>
          <w:sz w:val="24"/>
          <w:szCs w:val="24"/>
        </w:rPr>
        <w:t>li</w:t>
      </w:r>
      <w:r w:rsidR="008759F9" w:rsidRPr="00C21443">
        <w:rPr>
          <w:sz w:val="24"/>
          <w:szCs w:val="24"/>
        </w:rPr>
        <w:t>s</w:t>
      </w:r>
      <w:r w:rsidR="00FF3603" w:rsidRPr="00C21443">
        <w:rPr>
          <w:sz w:val="24"/>
          <w:szCs w:val="24"/>
        </w:rPr>
        <w:t>ta</w:t>
      </w:r>
      <w:r w:rsidRPr="00C21443">
        <w:rPr>
          <w:sz w:val="24"/>
          <w:szCs w:val="24"/>
        </w:rPr>
        <w:t xml:space="preserve"> skall du hämta ut </w:t>
      </w:r>
      <w:r w:rsidR="00B00561" w:rsidRPr="00C21443">
        <w:rPr>
          <w:sz w:val="24"/>
          <w:szCs w:val="24"/>
        </w:rPr>
        <w:t>värden</w:t>
      </w:r>
      <w:r w:rsidRPr="00C21443">
        <w:rPr>
          <w:sz w:val="24"/>
          <w:szCs w:val="24"/>
        </w:rPr>
        <w:t xml:space="preserve">. De rader som skall visas är varannan rad </w:t>
      </w:r>
      <w:proofErr w:type="gramStart"/>
      <w:r w:rsidRPr="00C21443">
        <w:rPr>
          <w:sz w:val="24"/>
          <w:szCs w:val="24"/>
        </w:rPr>
        <w:t>dvs</w:t>
      </w:r>
      <w:proofErr w:type="gramEnd"/>
      <w:r w:rsidRPr="00C21443">
        <w:rPr>
          <w:sz w:val="24"/>
          <w:szCs w:val="24"/>
        </w:rPr>
        <w:t xml:space="preserve"> första raden skall visas men inte andra, den tredje skall visas men inte den fjärde osv.</w:t>
      </w:r>
    </w:p>
    <w:p w14:paraId="38542C39" w14:textId="77777777" w:rsidR="00752D98" w:rsidRDefault="00752D98" w:rsidP="00752D98">
      <w:pPr>
        <w:pStyle w:val="Liststycke"/>
        <w:ind w:left="1440"/>
        <w:rPr>
          <w:sz w:val="24"/>
          <w:szCs w:val="24"/>
        </w:rPr>
      </w:pPr>
    </w:p>
    <w:p w14:paraId="7D26C236" w14:textId="746E964A" w:rsidR="00752D98" w:rsidRPr="00C21443" w:rsidRDefault="00752D98" w:rsidP="00752D98">
      <w:pPr>
        <w:pStyle w:val="Liststycke"/>
        <w:numPr>
          <w:ilvl w:val="0"/>
          <w:numId w:val="5"/>
        </w:numPr>
        <w:rPr>
          <w:sz w:val="24"/>
          <w:szCs w:val="24"/>
        </w:rPr>
      </w:pPr>
      <w:r w:rsidRPr="00C21443">
        <w:rPr>
          <w:sz w:val="24"/>
          <w:szCs w:val="24"/>
        </w:rPr>
        <w:t>Du har en lista med 10 tal som inte är sorterade. Skapa en algoritm som sorterar listan så att det största talet kommer på första positionen och att de andra talen hamnar i fallande storleksordning så att det minsta talet hamnar på sista positionen.</w:t>
      </w:r>
    </w:p>
    <w:p w14:paraId="5BA3DDD5" w14:textId="77777777" w:rsidR="005B2799" w:rsidRPr="00C21443" w:rsidRDefault="005B2799" w:rsidP="00FD566A">
      <w:pPr>
        <w:pStyle w:val="Liststycke"/>
        <w:ind w:left="1440"/>
        <w:rPr>
          <w:sz w:val="24"/>
          <w:szCs w:val="24"/>
        </w:rPr>
      </w:pPr>
    </w:p>
    <w:p w14:paraId="7C3F691B" w14:textId="77777777" w:rsidR="00FD566A" w:rsidRDefault="00FD566A" w:rsidP="00FD566A">
      <w:pPr>
        <w:pStyle w:val="Liststycke"/>
        <w:numPr>
          <w:ilvl w:val="0"/>
          <w:numId w:val="5"/>
        </w:numPr>
        <w:rPr>
          <w:sz w:val="24"/>
          <w:szCs w:val="24"/>
        </w:rPr>
      </w:pPr>
      <w:r w:rsidRPr="00C21443">
        <w:rPr>
          <w:sz w:val="24"/>
          <w:szCs w:val="24"/>
        </w:rPr>
        <w:t xml:space="preserve">Uppgiften handlar om att skapa en algoritm för ett logiskt spel. 10 personer sitter runt ett bord. Den första säger 1 och den andra säger 2 och så fortsätter man att räkna upp för varje person runt bordet. Detta är den grundregel som gäller. Men det finns två undantag. När aktuellt nummer är delbart med 7 byter man riktning. Så en person säger 7 sedan vänder det och personen innan säger 8 och så fortsätter det åt andra hållet. När numret är delbart med 11 fortsätter man åt samma håll men hoppar över en person. Spelet går ut på att ta fram vilken person som kommer att säga 100. Sedan avslutas spelet. Beskriv detta med </w:t>
      </w:r>
      <w:proofErr w:type="spellStart"/>
      <w:r w:rsidRPr="00C21443">
        <w:rPr>
          <w:sz w:val="24"/>
          <w:szCs w:val="24"/>
        </w:rPr>
        <w:t>pseudokod</w:t>
      </w:r>
      <w:proofErr w:type="spellEnd"/>
    </w:p>
    <w:p w14:paraId="3A6A156E" w14:textId="77777777" w:rsidR="00EC3FC9" w:rsidRDefault="00EC3FC9" w:rsidP="00DA276D">
      <w:pPr>
        <w:pStyle w:val="Liststycke"/>
        <w:rPr>
          <w:sz w:val="24"/>
          <w:szCs w:val="24"/>
        </w:rPr>
      </w:pPr>
      <w:bookmarkStart w:id="0" w:name="_GoBack"/>
      <w:bookmarkEnd w:id="0"/>
    </w:p>
    <w:p w14:paraId="00A23C8F" w14:textId="7BCEE163" w:rsidR="00DA276D" w:rsidRDefault="00DA276D" w:rsidP="00DA276D">
      <w:pPr>
        <w:pStyle w:val="Liststycke"/>
        <w:numPr>
          <w:ilvl w:val="0"/>
          <w:numId w:val="5"/>
        </w:numPr>
        <w:rPr>
          <w:sz w:val="24"/>
          <w:szCs w:val="24"/>
        </w:rPr>
      </w:pPr>
      <w:r w:rsidRPr="00DA276D">
        <w:rPr>
          <w:sz w:val="24"/>
          <w:szCs w:val="24"/>
        </w:rPr>
        <w:t>En affär har ett stort antal produkter i lager. Alla produkter ligger i en lång lista med produktnummer (som är unikt) namn och pris. Du har produktnummer, skapa en algoritm för att ta fram namn och pris för produkten med det angivna produktnumret.</w:t>
      </w:r>
      <w:r w:rsidR="007807F8">
        <w:rPr>
          <w:sz w:val="24"/>
          <w:szCs w:val="24"/>
        </w:rPr>
        <w:t xml:space="preserve"> </w:t>
      </w:r>
      <w:r w:rsidR="007807F8" w:rsidRPr="00DA276D">
        <w:rPr>
          <w:sz w:val="24"/>
          <w:szCs w:val="24"/>
        </w:rPr>
        <w:t xml:space="preserve">Det skall gå att ändra </w:t>
      </w:r>
      <w:r w:rsidR="007807F8">
        <w:rPr>
          <w:sz w:val="24"/>
          <w:szCs w:val="24"/>
        </w:rPr>
        <w:t xml:space="preserve">produktnummer </w:t>
      </w:r>
      <w:r w:rsidR="007807F8" w:rsidRPr="00DA276D">
        <w:rPr>
          <w:sz w:val="24"/>
          <w:szCs w:val="24"/>
        </w:rPr>
        <w:t>och algoritmen skall fortfarande fungera.</w:t>
      </w:r>
    </w:p>
    <w:p w14:paraId="75DA55B6" w14:textId="77777777" w:rsidR="006A105B" w:rsidRDefault="006A105B" w:rsidP="006A105B">
      <w:pPr>
        <w:pStyle w:val="Liststycke"/>
        <w:rPr>
          <w:sz w:val="24"/>
          <w:szCs w:val="24"/>
        </w:rPr>
      </w:pPr>
    </w:p>
    <w:p w14:paraId="129D6256" w14:textId="77777777" w:rsidR="00DA276D" w:rsidRDefault="00DA276D" w:rsidP="00DA276D">
      <w:pPr>
        <w:pStyle w:val="Liststycke"/>
        <w:numPr>
          <w:ilvl w:val="0"/>
          <w:numId w:val="5"/>
        </w:numPr>
        <w:rPr>
          <w:sz w:val="24"/>
          <w:szCs w:val="24"/>
        </w:rPr>
      </w:pPr>
      <w:r w:rsidRPr="00DA276D">
        <w:rPr>
          <w:sz w:val="24"/>
          <w:szCs w:val="24"/>
        </w:rPr>
        <w:t>Ett bibliotek har många böcker. Varje bok finns i någon av de bokhyllor som biblioteket har. Bokhyllorna är indelade efter namnet (efternamn) på författaren, vilket innebär att en författare som heter Andersson i efternamn finns i bokhylla A. Författare med efternamn Björk finns i bokhylla B. Du skall skapa en algoritm för att hitta en bok av en angiven författare och med en speciell titel. Det skall gå att ändra namn och titel och algoritmen skall fortfarande fungera.</w:t>
      </w:r>
    </w:p>
    <w:p w14:paraId="17E77F8E" w14:textId="77777777" w:rsidR="006A105B" w:rsidRPr="006A105B" w:rsidRDefault="006A105B" w:rsidP="006A105B">
      <w:pPr>
        <w:pStyle w:val="Liststycke"/>
        <w:rPr>
          <w:sz w:val="24"/>
          <w:szCs w:val="24"/>
        </w:rPr>
      </w:pPr>
    </w:p>
    <w:p w14:paraId="45FD3D70" w14:textId="77777777" w:rsidR="00DA276D" w:rsidRPr="00DA276D" w:rsidRDefault="00DA276D" w:rsidP="003F722E">
      <w:pPr>
        <w:pStyle w:val="Liststycke"/>
        <w:rPr>
          <w:sz w:val="24"/>
          <w:szCs w:val="24"/>
        </w:rPr>
      </w:pPr>
    </w:p>
    <w:p w14:paraId="4913EBE0" w14:textId="77777777" w:rsidR="00DA276D" w:rsidRDefault="00DA276D" w:rsidP="00EC3FC9">
      <w:pPr>
        <w:pStyle w:val="Liststycke"/>
        <w:rPr>
          <w:sz w:val="24"/>
          <w:szCs w:val="24"/>
        </w:rPr>
      </w:pPr>
    </w:p>
    <w:p w14:paraId="73A807D2" w14:textId="77777777" w:rsidR="00553BF8" w:rsidRDefault="00553BF8" w:rsidP="00553BF8">
      <w:pPr>
        <w:pStyle w:val="Liststycke"/>
        <w:rPr>
          <w:sz w:val="24"/>
          <w:szCs w:val="24"/>
        </w:rPr>
      </w:pPr>
    </w:p>
    <w:p w14:paraId="60DAE870" w14:textId="77777777" w:rsidR="00DA276D" w:rsidRDefault="00DA276D" w:rsidP="00553BF8">
      <w:pPr>
        <w:pStyle w:val="Liststycke"/>
        <w:rPr>
          <w:sz w:val="24"/>
          <w:szCs w:val="24"/>
        </w:rPr>
      </w:pPr>
    </w:p>
    <w:p w14:paraId="4AF46CFC" w14:textId="77777777" w:rsidR="00F5675F" w:rsidRDefault="00F5675F" w:rsidP="00F5675F"/>
    <w:sectPr w:rsidR="00F5675F" w:rsidSect="007B06F0">
      <w:headerReference w:type="default" r:id="rId8"/>
      <w:footerReference w:type="default" r:id="rId9"/>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C3FA3" w14:textId="77777777" w:rsidR="000756D4" w:rsidRDefault="000756D4" w:rsidP="004424C6">
      <w:pPr>
        <w:spacing w:after="0" w:line="240" w:lineRule="auto"/>
      </w:pPr>
      <w:r>
        <w:separator/>
      </w:r>
    </w:p>
  </w:endnote>
  <w:endnote w:type="continuationSeparator" w:id="0">
    <w:p w14:paraId="13EBEE92" w14:textId="77777777" w:rsidR="000756D4" w:rsidRDefault="000756D4" w:rsidP="00442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2118" w14:textId="77777777" w:rsidR="0028351C" w:rsidRDefault="0028351C" w:rsidP="00B36341">
    <w:pPr>
      <w:pStyle w:val="Sidfot"/>
      <w:tabs>
        <w:tab w:val="clear" w:pos="4536"/>
        <w:tab w:val="left" w:pos="709"/>
      </w:tabs>
      <w:rPr>
        <w:rFonts w:ascii="Verdana" w:hAnsi="Verdana"/>
        <w:w w:val="110"/>
        <w:sz w:val="11"/>
        <w:szCs w:val="11"/>
      </w:rPr>
    </w:pPr>
  </w:p>
  <w:p w14:paraId="564F8789" w14:textId="77777777" w:rsidR="0028351C" w:rsidRDefault="0028351C" w:rsidP="00B36341">
    <w:pPr>
      <w:pStyle w:val="Sidfot"/>
      <w:tabs>
        <w:tab w:val="clear" w:pos="4536"/>
        <w:tab w:val="left" w:pos="709"/>
      </w:tabs>
      <w:rPr>
        <w:rFonts w:ascii="Verdana" w:hAnsi="Verdana"/>
        <w:w w:val="110"/>
        <w:sz w:val="11"/>
        <w:szCs w:val="11"/>
      </w:rPr>
    </w:pPr>
  </w:p>
  <w:p w14:paraId="440F6950" w14:textId="77777777" w:rsidR="0028351C" w:rsidRPr="00BB5985" w:rsidRDefault="0028351C" w:rsidP="00B36341">
    <w:pPr>
      <w:pStyle w:val="Sidfot"/>
      <w:tabs>
        <w:tab w:val="clear" w:pos="4536"/>
        <w:tab w:val="left" w:pos="709"/>
      </w:tabs>
      <w:rPr>
        <w:rFonts w:ascii="Verdana" w:hAnsi="Verdana"/>
        <w:w w:val="110"/>
        <w:sz w:val="11"/>
        <w:szCs w:val="11"/>
      </w:rPr>
    </w:pPr>
    <w:r>
      <w:rPr>
        <w:rFonts w:ascii="Verdana" w:hAnsi="Verdana"/>
        <w:noProof/>
        <w:sz w:val="11"/>
        <w:szCs w:val="11"/>
        <w:lang w:eastAsia="sv-SE"/>
      </w:rPr>
      <mc:AlternateContent>
        <mc:Choice Requires="wps">
          <w:drawing>
            <wp:anchor distT="0" distB="0" distL="114300" distR="114300" simplePos="0" relativeHeight="251661312" behindDoc="0" locked="0" layoutInCell="1" allowOverlap="1" wp14:anchorId="048B1AF5" wp14:editId="6795D775">
              <wp:simplePos x="0" y="0"/>
              <wp:positionH relativeFrom="column">
                <wp:posOffset>-5080</wp:posOffset>
              </wp:positionH>
              <wp:positionV relativeFrom="paragraph">
                <wp:posOffset>-88265</wp:posOffset>
              </wp:positionV>
              <wp:extent cx="5867400" cy="0"/>
              <wp:effectExtent l="13970" t="6985" r="5080" b="120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CE1563" id="_x0000_t32" coordsize="21600,21600" o:spt="32" o:oned="t" path="m,l21600,21600e" filled="f">
              <v:path arrowok="t" fillok="f" o:connecttype="none"/>
              <o:lock v:ext="edit" shapetype="t"/>
            </v:shapetype>
            <v:shape id="Straight Arrow Connector 3" o:spid="_x0000_s1026" type="#_x0000_t32" style="position:absolute;margin-left:-.4pt;margin-top:-6.95pt;width:462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"/>
          </w:pict>
        </mc:Fallback>
      </mc:AlternateContent>
    </w:r>
    <w:r>
      <w:rPr>
        <w:rFonts w:ascii="Verdana" w:hAnsi="Verdana"/>
        <w:w w:val="110"/>
        <w:sz w:val="11"/>
        <w:szCs w:val="11"/>
      </w:rPr>
      <w:t>@</w:t>
    </w:r>
    <w:r w:rsidRPr="00BB5985">
      <w:rPr>
        <w:rFonts w:ascii="Verdana" w:hAnsi="Verdana"/>
        <w:w w:val="110"/>
        <w:sz w:val="11"/>
        <w:szCs w:val="11"/>
      </w:rPr>
      <w:t xml:space="preserve">Nackademin • </w:t>
    </w:r>
    <w:proofErr w:type="spellStart"/>
    <w:r w:rsidRPr="00BB5985">
      <w:rPr>
        <w:rFonts w:ascii="Verdana" w:hAnsi="Verdana"/>
        <w:w w:val="110"/>
        <w:sz w:val="11"/>
        <w:szCs w:val="11"/>
      </w:rPr>
      <w:t>Tomtebodavägen</w:t>
    </w:r>
    <w:proofErr w:type="spellEnd"/>
    <w:r w:rsidRPr="00BB5985">
      <w:rPr>
        <w:rFonts w:ascii="Verdana" w:hAnsi="Verdana"/>
        <w:w w:val="110"/>
        <w:sz w:val="11"/>
        <w:szCs w:val="11"/>
      </w:rPr>
      <w:t xml:space="preserve"> 3a • 171 65 Solna • Tel +46 8 466 60 00 • E-post </w:t>
    </w:r>
    <w:hyperlink r:id="rId1" w:history="1">
      <w:r w:rsidRPr="00BE0EF1">
        <w:rPr>
          <w:rStyle w:val="Hyperlnk"/>
          <w:rFonts w:ascii="Verdana" w:hAnsi="Verdana"/>
          <w:w w:val="110"/>
          <w:sz w:val="11"/>
          <w:szCs w:val="11"/>
        </w:rPr>
        <w:t>info@nackademin.se</w:t>
      </w:r>
    </w:hyperlink>
    <w:r>
      <w:rPr>
        <w:rFonts w:ascii="Verdana" w:hAnsi="Verdana"/>
        <w:w w:val="110"/>
        <w:sz w:val="11"/>
        <w:szCs w:val="11"/>
      </w:rPr>
      <w:tab/>
      <w:t>s.</w:t>
    </w:r>
    <w:r>
      <w:rPr>
        <w:rFonts w:ascii="Verdana" w:hAnsi="Verdana"/>
        <w:w w:val="110"/>
        <w:sz w:val="11"/>
        <w:szCs w:val="11"/>
      </w:rPr>
      <w:fldChar w:fldCharType="begin"/>
    </w:r>
    <w:r>
      <w:rPr>
        <w:rFonts w:ascii="Verdana" w:hAnsi="Verdana"/>
        <w:w w:val="110"/>
        <w:sz w:val="11"/>
        <w:szCs w:val="11"/>
      </w:rPr>
      <w:instrText xml:space="preserve"> PAGE  \* Arabic  \* MERGEFORMAT </w:instrText>
    </w:r>
    <w:r>
      <w:rPr>
        <w:rFonts w:ascii="Verdana" w:hAnsi="Verdana"/>
        <w:w w:val="110"/>
        <w:sz w:val="11"/>
        <w:szCs w:val="11"/>
      </w:rPr>
      <w:fldChar w:fldCharType="separate"/>
    </w:r>
    <w:r w:rsidR="003F722E">
      <w:rPr>
        <w:rFonts w:ascii="Verdana" w:hAnsi="Verdana"/>
        <w:noProof/>
        <w:w w:val="110"/>
        <w:sz w:val="11"/>
        <w:szCs w:val="11"/>
      </w:rPr>
      <w:t>4</w:t>
    </w:r>
    <w:r>
      <w:rPr>
        <w:rFonts w:ascii="Verdana" w:hAnsi="Verdana"/>
        <w:w w:val="110"/>
        <w:sz w:val="11"/>
        <w:szCs w:val="11"/>
      </w:rPr>
      <w:fldChar w:fldCharType="end"/>
    </w:r>
    <w:r>
      <w:rPr>
        <w:rFonts w:ascii="Verdana" w:hAnsi="Verdana"/>
        <w:w w:val="110"/>
        <w:sz w:val="11"/>
        <w:szCs w:val="11"/>
      </w:rPr>
      <w:t xml:space="preserve">/ </w:t>
    </w:r>
    <w:r>
      <w:rPr>
        <w:rFonts w:ascii="Verdana" w:hAnsi="Verdana"/>
        <w:w w:val="110"/>
        <w:sz w:val="11"/>
        <w:szCs w:val="11"/>
      </w:rPr>
      <w:fldChar w:fldCharType="begin"/>
    </w:r>
    <w:r>
      <w:rPr>
        <w:rFonts w:ascii="Verdana" w:hAnsi="Verdana"/>
        <w:w w:val="110"/>
        <w:sz w:val="11"/>
        <w:szCs w:val="11"/>
      </w:rPr>
      <w:instrText xml:space="preserve"> NUMPAGES  \* Arabic  \* MERGEFORMAT </w:instrText>
    </w:r>
    <w:r>
      <w:rPr>
        <w:rFonts w:ascii="Verdana" w:hAnsi="Verdana"/>
        <w:w w:val="110"/>
        <w:sz w:val="11"/>
        <w:szCs w:val="11"/>
      </w:rPr>
      <w:fldChar w:fldCharType="separate"/>
    </w:r>
    <w:r w:rsidR="003F722E">
      <w:rPr>
        <w:rFonts w:ascii="Verdana" w:hAnsi="Verdana"/>
        <w:noProof/>
        <w:w w:val="110"/>
        <w:sz w:val="11"/>
        <w:szCs w:val="11"/>
      </w:rPr>
      <w:t>4</w:t>
    </w:r>
    <w:r>
      <w:rPr>
        <w:rFonts w:ascii="Verdana" w:hAnsi="Verdana"/>
        <w:w w:val="110"/>
        <w:sz w:val="11"/>
        <w:szCs w:val="11"/>
      </w:rPr>
      <w:fldChar w:fldCharType="end"/>
    </w:r>
  </w:p>
  <w:p w14:paraId="1E47F409" w14:textId="77777777" w:rsidR="0028351C" w:rsidRDefault="0028351C" w:rsidP="00B36341">
    <w:pPr>
      <w:pStyle w:val="Sidfot"/>
    </w:pPr>
  </w:p>
  <w:p w14:paraId="4969CC2B" w14:textId="77777777" w:rsidR="0028351C" w:rsidRDefault="0028351C">
    <w:pPr>
      <w:pStyle w:val="Sidfot"/>
    </w:pPr>
  </w:p>
  <w:p w14:paraId="7ACA71B9" w14:textId="77777777" w:rsidR="0028351C" w:rsidRDefault="0028351C">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41C18" w14:textId="77777777" w:rsidR="000756D4" w:rsidRDefault="000756D4" w:rsidP="004424C6">
      <w:pPr>
        <w:spacing w:after="0" w:line="240" w:lineRule="auto"/>
      </w:pPr>
      <w:r>
        <w:separator/>
      </w:r>
    </w:p>
  </w:footnote>
  <w:footnote w:type="continuationSeparator" w:id="0">
    <w:p w14:paraId="0E922C4B" w14:textId="77777777" w:rsidR="000756D4" w:rsidRDefault="000756D4" w:rsidP="004424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A7F2A" w14:textId="77777777" w:rsidR="0028351C" w:rsidRDefault="0028351C">
    <w:pPr>
      <w:pStyle w:val="Sidhuvud"/>
    </w:pPr>
    <w:r>
      <w:rPr>
        <w:noProof/>
        <w:lang w:eastAsia="sv-SE"/>
      </w:rPr>
      <w:drawing>
        <wp:inline distT="0" distB="0" distL="0" distR="0" wp14:anchorId="68185AF2" wp14:editId="0965DD52">
          <wp:extent cx="2266950" cy="295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295275"/>
                  </a:xfrm>
                  <a:prstGeom prst="rect">
                    <a:avLst/>
                  </a:prstGeom>
                  <a:noFill/>
                  <a:ln>
                    <a:noFill/>
                  </a:ln>
                </pic:spPr>
              </pic:pic>
            </a:graphicData>
          </a:graphic>
        </wp:inline>
      </w:drawing>
    </w:r>
  </w:p>
  <w:p w14:paraId="614D28DA" w14:textId="77777777" w:rsidR="0028351C" w:rsidRDefault="0028351C">
    <w:pPr>
      <w:pStyle w:val="Sidhuvud"/>
    </w:pPr>
    <w:r>
      <w:rPr>
        <w:noProof/>
        <w:lang w:eastAsia="sv-SE"/>
      </w:rPr>
      <mc:AlternateContent>
        <mc:Choice Requires="wps">
          <w:drawing>
            <wp:anchor distT="0" distB="0" distL="114300" distR="114300" simplePos="0" relativeHeight="251659264" behindDoc="0" locked="0" layoutInCell="1" allowOverlap="1" wp14:anchorId="3CEB3D80" wp14:editId="27A32F18">
              <wp:simplePos x="0" y="0"/>
              <wp:positionH relativeFrom="column">
                <wp:posOffset>-35306</wp:posOffset>
              </wp:positionH>
              <wp:positionV relativeFrom="paragraph">
                <wp:posOffset>31115</wp:posOffset>
              </wp:positionV>
              <wp:extent cx="5754624" cy="12192"/>
              <wp:effectExtent l="0" t="0" r="17780" b="26035"/>
              <wp:wrapNone/>
              <wp:docPr id="1" name="Straight Connector 1"/>
              <wp:cNvGraphicFramePr/>
              <a:graphic xmlns:a="http://schemas.openxmlformats.org/drawingml/2006/main">
                <a:graphicData uri="http://schemas.microsoft.com/office/word/2010/wordprocessingShape">
                  <wps:wsp>
                    <wps:cNvCnPr/>
                    <wps:spPr>
                      <a:xfrm flipV="1">
                        <a:off x="0" y="0"/>
                        <a:ext cx="5754624" cy="121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9832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8pt,2.45pt" to="450.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" strokecolor="black [3213]"/>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B0217"/>
    <w:multiLevelType w:val="multilevel"/>
    <w:tmpl w:val="90EE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3E0973"/>
    <w:multiLevelType w:val="hybridMultilevel"/>
    <w:tmpl w:val="D68668C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CF205AB"/>
    <w:multiLevelType w:val="hybridMultilevel"/>
    <w:tmpl w:val="1B70215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352048A1"/>
    <w:multiLevelType w:val="hybridMultilevel"/>
    <w:tmpl w:val="13FE7D32"/>
    <w:lvl w:ilvl="0" w:tplc="46C2DCB8">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4F3F6BB0"/>
    <w:multiLevelType w:val="hybridMultilevel"/>
    <w:tmpl w:val="282CACD4"/>
    <w:lvl w:ilvl="0" w:tplc="F3B63EEA">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4FFC4C3B"/>
    <w:multiLevelType w:val="hybridMultilevel"/>
    <w:tmpl w:val="0D802AC2"/>
    <w:lvl w:ilvl="0" w:tplc="E87EE37E">
      <w:start w:val="1"/>
      <w:numFmt w:val="lowerLetter"/>
      <w:lvlText w:val="%1."/>
      <w:lvlJc w:val="left"/>
      <w:pPr>
        <w:ind w:left="1440" w:hanging="360"/>
      </w:pPr>
      <w:rPr>
        <w:rFonts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6" w15:restartNumberingAfterBreak="0">
    <w:nsid w:val="506E4107"/>
    <w:multiLevelType w:val="hybridMultilevel"/>
    <w:tmpl w:val="ABD477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5C2422F1"/>
    <w:multiLevelType w:val="hybridMultilevel"/>
    <w:tmpl w:val="4CB8B51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D7D099D"/>
    <w:multiLevelType w:val="hybridMultilevel"/>
    <w:tmpl w:val="D68668C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2"/>
  </w:num>
  <w:num w:numId="5">
    <w:abstractNumId w:val="4"/>
  </w:num>
  <w:num w:numId="6">
    <w:abstractNumId w:val="5"/>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75F"/>
    <w:rsid w:val="000232DE"/>
    <w:rsid w:val="0002724E"/>
    <w:rsid w:val="00055925"/>
    <w:rsid w:val="00067451"/>
    <w:rsid w:val="000756D4"/>
    <w:rsid w:val="00081C9E"/>
    <w:rsid w:val="000867F1"/>
    <w:rsid w:val="000D1888"/>
    <w:rsid w:val="000E0E8C"/>
    <w:rsid w:val="001033C5"/>
    <w:rsid w:val="00115143"/>
    <w:rsid w:val="00115674"/>
    <w:rsid w:val="00141270"/>
    <w:rsid w:val="0014757C"/>
    <w:rsid w:val="0017203E"/>
    <w:rsid w:val="001A4BF0"/>
    <w:rsid w:val="001B68CF"/>
    <w:rsid w:val="001C10D6"/>
    <w:rsid w:val="001C2264"/>
    <w:rsid w:val="001C37E0"/>
    <w:rsid w:val="001C4A25"/>
    <w:rsid w:val="001D4492"/>
    <w:rsid w:val="001F5788"/>
    <w:rsid w:val="001F79CD"/>
    <w:rsid w:val="002108B4"/>
    <w:rsid w:val="00235A84"/>
    <w:rsid w:val="00280C67"/>
    <w:rsid w:val="0028351C"/>
    <w:rsid w:val="002A6320"/>
    <w:rsid w:val="002B0711"/>
    <w:rsid w:val="003067E0"/>
    <w:rsid w:val="00313CC8"/>
    <w:rsid w:val="00326B55"/>
    <w:rsid w:val="00344748"/>
    <w:rsid w:val="00363374"/>
    <w:rsid w:val="003708F2"/>
    <w:rsid w:val="003710F7"/>
    <w:rsid w:val="003B0FBE"/>
    <w:rsid w:val="003B3342"/>
    <w:rsid w:val="003B3365"/>
    <w:rsid w:val="003D3942"/>
    <w:rsid w:val="003E444F"/>
    <w:rsid w:val="003E5F3F"/>
    <w:rsid w:val="003F722E"/>
    <w:rsid w:val="00407AA5"/>
    <w:rsid w:val="00435826"/>
    <w:rsid w:val="004424C6"/>
    <w:rsid w:val="00450D63"/>
    <w:rsid w:val="0045344A"/>
    <w:rsid w:val="00457A11"/>
    <w:rsid w:val="00465069"/>
    <w:rsid w:val="0048389A"/>
    <w:rsid w:val="00485C54"/>
    <w:rsid w:val="00487EEA"/>
    <w:rsid w:val="004B3DA0"/>
    <w:rsid w:val="004D56B2"/>
    <w:rsid w:val="0051070C"/>
    <w:rsid w:val="005272E8"/>
    <w:rsid w:val="0055098B"/>
    <w:rsid w:val="00553BF8"/>
    <w:rsid w:val="005578CC"/>
    <w:rsid w:val="0057502A"/>
    <w:rsid w:val="005B2799"/>
    <w:rsid w:val="005B37D2"/>
    <w:rsid w:val="005D18F1"/>
    <w:rsid w:val="005E57FA"/>
    <w:rsid w:val="00602A00"/>
    <w:rsid w:val="00606E87"/>
    <w:rsid w:val="00620B14"/>
    <w:rsid w:val="00651D0E"/>
    <w:rsid w:val="006755CE"/>
    <w:rsid w:val="006760EE"/>
    <w:rsid w:val="006A105B"/>
    <w:rsid w:val="006F4638"/>
    <w:rsid w:val="00722CA8"/>
    <w:rsid w:val="0073095D"/>
    <w:rsid w:val="00752D98"/>
    <w:rsid w:val="00765877"/>
    <w:rsid w:val="007807F8"/>
    <w:rsid w:val="007840EB"/>
    <w:rsid w:val="0079426E"/>
    <w:rsid w:val="00796ED7"/>
    <w:rsid w:val="007B06F0"/>
    <w:rsid w:val="007B6B4B"/>
    <w:rsid w:val="007E0575"/>
    <w:rsid w:val="007F4BD4"/>
    <w:rsid w:val="007F740F"/>
    <w:rsid w:val="008001B8"/>
    <w:rsid w:val="008174D2"/>
    <w:rsid w:val="00866BA7"/>
    <w:rsid w:val="008759F9"/>
    <w:rsid w:val="00883D09"/>
    <w:rsid w:val="00890194"/>
    <w:rsid w:val="008953B9"/>
    <w:rsid w:val="008A1AFD"/>
    <w:rsid w:val="008B20A6"/>
    <w:rsid w:val="008C4E61"/>
    <w:rsid w:val="00903BAC"/>
    <w:rsid w:val="00933A46"/>
    <w:rsid w:val="00953111"/>
    <w:rsid w:val="00954725"/>
    <w:rsid w:val="00960C59"/>
    <w:rsid w:val="00977323"/>
    <w:rsid w:val="00984D2B"/>
    <w:rsid w:val="00986938"/>
    <w:rsid w:val="009948FB"/>
    <w:rsid w:val="00997BB0"/>
    <w:rsid w:val="009F4EAE"/>
    <w:rsid w:val="009F4F6A"/>
    <w:rsid w:val="00A373B6"/>
    <w:rsid w:val="00A403B5"/>
    <w:rsid w:val="00A4519A"/>
    <w:rsid w:val="00A534E5"/>
    <w:rsid w:val="00AD2278"/>
    <w:rsid w:val="00B00561"/>
    <w:rsid w:val="00B06CD2"/>
    <w:rsid w:val="00B36341"/>
    <w:rsid w:val="00B45D45"/>
    <w:rsid w:val="00B4742C"/>
    <w:rsid w:val="00B82A12"/>
    <w:rsid w:val="00B82FA0"/>
    <w:rsid w:val="00BB145F"/>
    <w:rsid w:val="00BC7D0A"/>
    <w:rsid w:val="00BE1159"/>
    <w:rsid w:val="00BE4A7A"/>
    <w:rsid w:val="00BF261D"/>
    <w:rsid w:val="00BF3C84"/>
    <w:rsid w:val="00BF4A55"/>
    <w:rsid w:val="00C21443"/>
    <w:rsid w:val="00C21DD9"/>
    <w:rsid w:val="00C22D35"/>
    <w:rsid w:val="00C31ED2"/>
    <w:rsid w:val="00C651E8"/>
    <w:rsid w:val="00C70245"/>
    <w:rsid w:val="00C81832"/>
    <w:rsid w:val="00C976AF"/>
    <w:rsid w:val="00CA6B3D"/>
    <w:rsid w:val="00D0532D"/>
    <w:rsid w:val="00D40866"/>
    <w:rsid w:val="00D41574"/>
    <w:rsid w:val="00D763CA"/>
    <w:rsid w:val="00D91908"/>
    <w:rsid w:val="00D9696E"/>
    <w:rsid w:val="00D97897"/>
    <w:rsid w:val="00D97FD3"/>
    <w:rsid w:val="00DA276D"/>
    <w:rsid w:val="00DC4744"/>
    <w:rsid w:val="00DC7E75"/>
    <w:rsid w:val="00DE0B7B"/>
    <w:rsid w:val="00DE7FC7"/>
    <w:rsid w:val="00DF5443"/>
    <w:rsid w:val="00DF6C99"/>
    <w:rsid w:val="00DF768E"/>
    <w:rsid w:val="00E13486"/>
    <w:rsid w:val="00E217A4"/>
    <w:rsid w:val="00E43430"/>
    <w:rsid w:val="00E4660F"/>
    <w:rsid w:val="00E632AE"/>
    <w:rsid w:val="00EA1BF8"/>
    <w:rsid w:val="00EC141F"/>
    <w:rsid w:val="00EC3FC9"/>
    <w:rsid w:val="00EF25AA"/>
    <w:rsid w:val="00F01D84"/>
    <w:rsid w:val="00F06D95"/>
    <w:rsid w:val="00F24AB2"/>
    <w:rsid w:val="00F3599E"/>
    <w:rsid w:val="00F5675F"/>
    <w:rsid w:val="00F76EF2"/>
    <w:rsid w:val="00F772A4"/>
    <w:rsid w:val="00F82192"/>
    <w:rsid w:val="00F87963"/>
    <w:rsid w:val="00FA7A33"/>
    <w:rsid w:val="00FB1124"/>
    <w:rsid w:val="00FB41EA"/>
    <w:rsid w:val="00FD566A"/>
    <w:rsid w:val="00FF360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8B98C"/>
  <w15:docId w15:val="{8CAB638F-3BD6-455E-AEC3-487C3F9E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F5675F"/>
    <w:pPr>
      <w:ind w:left="720"/>
      <w:contextualSpacing/>
    </w:pPr>
  </w:style>
  <w:style w:type="character" w:styleId="Hyperlnk">
    <w:name w:val="Hyperlink"/>
    <w:basedOn w:val="Standardstycketeckensnitt"/>
    <w:uiPriority w:val="99"/>
    <w:unhideWhenUsed/>
    <w:rsid w:val="00F5675F"/>
    <w:rPr>
      <w:color w:val="0000FF" w:themeColor="hyperlink"/>
      <w:u w:val="single"/>
    </w:rPr>
  </w:style>
  <w:style w:type="paragraph" w:styleId="Sidhuvud">
    <w:name w:val="header"/>
    <w:basedOn w:val="Normal"/>
    <w:link w:val="SidhuvudChar"/>
    <w:uiPriority w:val="99"/>
    <w:unhideWhenUsed/>
    <w:rsid w:val="004424C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24C6"/>
  </w:style>
  <w:style w:type="paragraph" w:styleId="Sidfot">
    <w:name w:val="footer"/>
    <w:basedOn w:val="Normal"/>
    <w:link w:val="SidfotChar"/>
    <w:uiPriority w:val="99"/>
    <w:unhideWhenUsed/>
    <w:rsid w:val="004424C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24C6"/>
  </w:style>
  <w:style w:type="paragraph" w:styleId="Ballongtext">
    <w:name w:val="Balloon Text"/>
    <w:basedOn w:val="Normal"/>
    <w:link w:val="BallongtextChar"/>
    <w:uiPriority w:val="99"/>
    <w:semiHidden/>
    <w:unhideWhenUsed/>
    <w:rsid w:val="004424C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424C6"/>
    <w:rPr>
      <w:rFonts w:ascii="Tahoma" w:hAnsi="Tahoma" w:cs="Tahoma"/>
      <w:sz w:val="16"/>
      <w:szCs w:val="16"/>
    </w:rPr>
  </w:style>
  <w:style w:type="character" w:customStyle="1" w:styleId="Mention">
    <w:name w:val="Mention"/>
    <w:basedOn w:val="Standardstycketeckensnitt"/>
    <w:uiPriority w:val="99"/>
    <w:semiHidden/>
    <w:unhideWhenUsed/>
    <w:rsid w:val="00326B5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86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ecepten.se/recept/omelet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nfo@nackademin.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2D1F39F</Template>
  <TotalTime>649</TotalTime>
  <Pages>4</Pages>
  <Words>1077</Words>
  <Characters>5713</Characters>
  <Application>Microsoft Office Word</Application>
  <DocSecurity>0</DocSecurity>
  <Lines>47</Lines>
  <Paragraphs>13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Nackademin</Company>
  <LinksUpToDate>false</LinksUpToDate>
  <CharactersWithSpaces>6777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Fredrik Dahl (Personal syh)</dc:creator>
  <cp:lastModifiedBy>Fredrik Dahl (Personal syh)</cp:lastModifiedBy>
  <cp:revision>138</cp:revision>
  <dcterms:created xsi:type="dcterms:W3CDTF">2015-06-01T06:48:00Z</dcterms:created>
  <dcterms:modified xsi:type="dcterms:W3CDTF">2017-09-27T07:09:00Z</dcterms:modified>
</cp:coreProperties>
</file>